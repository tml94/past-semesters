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BC33D3" w14:textId="77777777" w:rsidR="00C03A62" w:rsidRPr="00337D81" w:rsidRDefault="00A30CFB" w:rsidP="00270777">
      <w:pPr>
        <w:pStyle w:val="MonthYear"/>
        <w:spacing w:after="240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January</w:t>
      </w:r>
      <w:r w:rsidR="00337D81" w:rsidRPr="00337D81">
        <w:rPr>
          <w:rFonts w:ascii="Times New Roman" w:hAnsi="Times New Roman"/>
          <w:sz w:val="96"/>
          <w:szCs w:val="96"/>
        </w:rPr>
        <w:t xml:space="preserve"> </w:t>
      </w:r>
      <w:r w:rsidR="00337D81" w:rsidRPr="00337D81">
        <w:rPr>
          <w:rFonts w:ascii="Times New Roman" w:hAnsi="Times New Roman"/>
          <w:sz w:val="96"/>
          <w:szCs w:val="96"/>
        </w:rPr>
        <w:fldChar w:fldCharType="begin"/>
      </w:r>
      <w:r w:rsidR="00337D81" w:rsidRPr="00337D81">
        <w:rPr>
          <w:rFonts w:ascii="Times New Roman" w:hAnsi="Times New Roman"/>
          <w:sz w:val="96"/>
          <w:szCs w:val="96"/>
        </w:rPr>
        <w:instrText xml:space="preserve"> DOCVARIABLE  MonthStart1 \@  yyyy   \* MERGEFORMAT </w:instrText>
      </w:r>
      <w:r w:rsidR="00337D81" w:rsidRPr="00337D81">
        <w:rPr>
          <w:rFonts w:ascii="Times New Roman" w:hAnsi="Times New Roman"/>
          <w:sz w:val="96"/>
          <w:szCs w:val="96"/>
        </w:rPr>
        <w:fldChar w:fldCharType="separate"/>
      </w:r>
      <w:r w:rsidR="00337D81" w:rsidRPr="00337D81">
        <w:rPr>
          <w:rFonts w:ascii="Times New Roman" w:hAnsi="Times New Roman"/>
          <w:sz w:val="96"/>
          <w:szCs w:val="96"/>
        </w:rPr>
        <w:t>201</w:t>
      </w:r>
      <w:r w:rsidR="00184EF1">
        <w:rPr>
          <w:rFonts w:ascii="Times New Roman" w:hAnsi="Times New Roman"/>
          <w:sz w:val="96"/>
          <w:szCs w:val="96"/>
        </w:rPr>
        <w:t>8</w:t>
      </w:r>
      <w:r w:rsidR="00337D81" w:rsidRPr="00337D81">
        <w:rPr>
          <w:rFonts w:ascii="Times New Roman" w:hAnsi="Times New Roman"/>
          <w:sz w:val="96"/>
          <w:szCs w:val="96"/>
        </w:rPr>
        <w:fldChar w:fldCharType="end"/>
      </w:r>
    </w:p>
    <w:tbl>
      <w:tblPr>
        <w:tblW w:w="5000" w:type="pct"/>
        <w:tbl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1882"/>
        <w:gridCol w:w="1884"/>
        <w:gridCol w:w="1882"/>
        <w:gridCol w:w="1884"/>
        <w:gridCol w:w="1884"/>
        <w:gridCol w:w="1882"/>
      </w:tblGrid>
      <w:tr w:rsidR="00C03A62" w:rsidRPr="001148D1" w14:paraId="2CEFF6D6" w14:textId="77777777" w:rsidTr="001148D1">
        <w:trPr>
          <w:trHeight w:val="288"/>
        </w:trPr>
        <w:tc>
          <w:tcPr>
            <w:tcW w:w="1878" w:type="dxa"/>
            <w:tcBorders>
              <w:top w:val="nil"/>
              <w:left w:val="nil"/>
              <w:bottom w:val="single" w:sz="8" w:space="0" w:color="BFBFBF"/>
            </w:tcBorders>
            <w:shd w:val="clear" w:color="auto" w:fill="auto"/>
            <w:vAlign w:val="bottom"/>
          </w:tcPr>
          <w:p w14:paraId="531CFE84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Sunday</w:t>
            </w:r>
          </w:p>
        </w:tc>
        <w:tc>
          <w:tcPr>
            <w:tcW w:w="1882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1A5CF821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Monday</w:t>
            </w:r>
          </w:p>
        </w:tc>
        <w:tc>
          <w:tcPr>
            <w:tcW w:w="1884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7BA7CC39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Tuesday</w:t>
            </w:r>
          </w:p>
        </w:tc>
        <w:tc>
          <w:tcPr>
            <w:tcW w:w="1882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6F52966C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Wednesday</w:t>
            </w:r>
          </w:p>
        </w:tc>
        <w:tc>
          <w:tcPr>
            <w:tcW w:w="1884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4E61A6D8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Thursday</w:t>
            </w:r>
          </w:p>
        </w:tc>
        <w:tc>
          <w:tcPr>
            <w:tcW w:w="1884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134A7ED1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Friday</w:t>
            </w:r>
          </w:p>
        </w:tc>
        <w:tc>
          <w:tcPr>
            <w:tcW w:w="1882" w:type="dxa"/>
            <w:tcBorders>
              <w:top w:val="nil"/>
              <w:bottom w:val="single" w:sz="8" w:space="0" w:color="BFBFBF"/>
              <w:right w:val="nil"/>
            </w:tcBorders>
            <w:shd w:val="clear" w:color="auto" w:fill="auto"/>
            <w:vAlign w:val="bottom"/>
          </w:tcPr>
          <w:p w14:paraId="2BEFE34E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Saturday</w:t>
            </w:r>
          </w:p>
        </w:tc>
      </w:tr>
      <w:tr w:rsidR="00C03A62" w:rsidRPr="001148D1" w14:paraId="6B8D797E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CDD3EDF" w14:textId="77777777" w:rsidR="00C03A62" w:rsidRPr="001148D1" w:rsidRDefault="00337D81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MonthStart8 \@ dddd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Saturday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“Sunday" 1 ""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EC19D4C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MonthStart8 \@ dddd </w:instrText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instrText>Saturday</w:instrText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instrText xml:space="preserve"> = “Monday" 1 </w:instrText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instrText xml:space="preserve"> =A2 </w:instrText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="00337D81" w:rsidRPr="001148D1">
              <w:rPr>
                <w:rFonts w:ascii="Times New Roman" w:hAnsi="Times New Roman"/>
                <w:noProof/>
                <w:sz w:val="18"/>
                <w:szCs w:val="18"/>
              </w:rPr>
              <w:instrText>0</w:instrText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instrText xml:space="preserve"> &lt;&gt; 0 </w:instrText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instrText xml:space="preserve"> =A2+1 </w:instrText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="00337D81" w:rsidRPr="001148D1">
              <w:rPr>
                <w:rFonts w:ascii="Times New Roman" w:hAnsi="Times New Roman"/>
                <w:noProof/>
                <w:sz w:val="18"/>
                <w:szCs w:val="18"/>
              </w:rPr>
              <w:instrText>2</w:instrText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337D81"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4BC2D80" w14:textId="77777777" w:rsidR="00C03A62" w:rsidRPr="001148D1" w:rsidRDefault="00337D81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MonthStart8 \@ dddd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Saturday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“Tuesday" 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=B2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&lt;&gt; 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=B2+1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270777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22A4684" w14:textId="77777777" w:rsidR="00C03A62" w:rsidRPr="001148D1" w:rsidRDefault="00337D81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MonthStart8 \@ dddd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Saturday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“Wednesday" 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=C2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&lt;&gt; 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=C2+1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3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270777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AE00693" w14:textId="77777777" w:rsidR="00C03A62" w:rsidRPr="001148D1" w:rsidRDefault="00337D81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MonthStart8 \@ dddd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Saturday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= “Thursday" 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=D2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&lt;&gt; 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=D2+1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="00270777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F692054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F09F1C8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</w:tr>
      <w:tr w:rsidR="00C03A62" w:rsidRPr="001148D1" w14:paraId="05CD9125" w14:textId="77777777" w:rsidTr="00270777">
        <w:trPr>
          <w:trHeight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D7AD015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B8D9277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138BB17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86E55B8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BDB510F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7C15E6D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0505B5B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3A62" w:rsidRPr="001148D1" w14:paraId="28B985CB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A45FF2D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A5B26CF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5EC954A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027F34D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 w:rsidR="00206C0C">
              <w:rPr>
                <w:rFonts w:ascii="Times New Roman" w:hAnsi="Times New Roman"/>
                <w:sz w:val="18"/>
                <w:szCs w:val="18"/>
              </w:rPr>
              <w:t xml:space="preserve"> Policies, Functions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7ADAC62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CBB1C84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  <w:r w:rsidR="00206C0C">
              <w:rPr>
                <w:rFonts w:ascii="Times New Roman" w:hAnsi="Times New Roman"/>
                <w:sz w:val="18"/>
                <w:szCs w:val="18"/>
              </w:rPr>
              <w:t xml:space="preserve"> Functions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141E9F8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</w:t>
            </w:r>
          </w:p>
        </w:tc>
      </w:tr>
      <w:tr w:rsidR="00C03A62" w:rsidRPr="001148D1" w14:paraId="29841572" w14:textId="77777777" w:rsidTr="00270777">
        <w:trPr>
          <w:trHeight w:val="1152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04E8726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FA3A4CF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3F6512C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B94D2C2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7664B25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A5DAF38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717DCF3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3A62" w:rsidRPr="001148D1" w14:paraId="0E04C745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B376E9C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89B395B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5F41400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FB029D3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17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Functions, Graphs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4417E17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F8EE430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Graphs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7D4E93F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</w:tr>
      <w:tr w:rsidR="00C03A62" w:rsidRPr="001148D1" w14:paraId="53B881C6" w14:textId="77777777" w:rsidTr="00270777">
        <w:trPr>
          <w:trHeight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85D4A13" w14:textId="77777777" w:rsidR="00C03A62" w:rsidRPr="001148D1" w:rsidRDefault="00D56617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Topic 1 Goal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DEFBAF4" w14:textId="77777777" w:rsidR="00C03A62" w:rsidRDefault="00877030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MLK Jr. Holiday</w:t>
            </w:r>
          </w:p>
          <w:p w14:paraId="50E40CBD" w14:textId="77777777" w:rsidR="00877030" w:rsidRPr="001148D1" w:rsidRDefault="00877030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 Classes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7C9904A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AB15AB8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0F23E01" w14:textId="77777777" w:rsidR="00C03A62" w:rsidRPr="001148D1" w:rsidRDefault="00D56617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Refresh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8417B30" w14:textId="77777777" w:rsidR="00C03A62" w:rsidRPr="001148D1" w:rsidRDefault="00D56617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D2L Quiz Functions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31FBD92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3A62" w:rsidRPr="001148D1" w14:paraId="20EB6DA2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8576CCF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CF61FE8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22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Graphs, Linear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932F7E7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23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35D0CB3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Linear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3BCCFD9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25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D7E80BD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Linear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91DA263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</w:t>
            </w:r>
          </w:p>
        </w:tc>
      </w:tr>
      <w:tr w:rsidR="00C03A62" w:rsidRPr="001148D1" w14:paraId="46B18C4C" w14:textId="77777777" w:rsidTr="00270777">
        <w:trPr>
          <w:trHeight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D9A623" w14:textId="77777777" w:rsidR="00C03A62" w:rsidRPr="001148D1" w:rsidRDefault="0001510B" w:rsidP="00270777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Functions &amp; Graphs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2C74EB9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3241062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9957636" w14:textId="77777777" w:rsidR="00C03A62" w:rsidRPr="001148D1" w:rsidRDefault="00C91A3A" w:rsidP="001324EE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Written HW Functions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5E4E40F" w14:textId="77777777" w:rsidR="00C03A62" w:rsidRPr="001148D1" w:rsidRDefault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Topic 2 Goal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90E09C2" w14:textId="77777777" w:rsidR="00D56617" w:rsidRPr="001148D1" w:rsidRDefault="00D56617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D2L Quiz Graphs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A99507C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3A62" w:rsidRPr="001148D1" w14:paraId="37E130E4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46024FD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777CE89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Piecewise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A3B2254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9A0D212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31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Piecewise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9A7E969" w14:textId="77777777" w:rsidR="00C03A62" w:rsidRPr="001148D1" w:rsidRDefault="00C03A62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9B23823" w14:textId="77777777" w:rsidR="00C03A62" w:rsidRPr="001148D1" w:rsidRDefault="00C03A62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5206C22" w14:textId="77777777" w:rsidR="00C03A62" w:rsidRPr="001148D1" w:rsidRDefault="00C03A62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324EE" w:rsidRPr="001148D1" w14:paraId="2D8C058E" w14:textId="77777777" w:rsidTr="00270777">
        <w:trPr>
          <w:trHeight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51D5AD1" w14:textId="77777777" w:rsidR="001324EE" w:rsidRPr="001148D1" w:rsidRDefault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Topic 3 Goal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231E269" w14:textId="77777777" w:rsidR="001324EE" w:rsidRPr="001148D1" w:rsidRDefault="001324EE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EC7B1DC" w14:textId="77777777" w:rsidR="001324EE" w:rsidRPr="001148D1" w:rsidRDefault="001324EE" w:rsidP="001324EE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DFF04FC" w14:textId="77777777" w:rsidR="00C91A3A" w:rsidRDefault="00C91A3A" w:rsidP="001324EE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Written HW Graphs</w:t>
            </w:r>
          </w:p>
          <w:p w14:paraId="7B6F1CFF" w14:textId="77777777" w:rsidR="001324EE" w:rsidRPr="001148D1" w:rsidRDefault="005834BD" w:rsidP="001324EE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Written HW Linear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0B86097" w14:textId="77777777" w:rsidR="001324EE" w:rsidRPr="001148D1" w:rsidRDefault="001324EE" w:rsidP="003E23A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C5E67BB" w14:textId="77777777" w:rsidR="001324EE" w:rsidRPr="001148D1" w:rsidRDefault="001324EE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CBE59E8" w14:textId="77777777" w:rsidR="001324EE" w:rsidRPr="001148D1" w:rsidRDefault="001324EE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FBDDE31" w14:textId="77777777" w:rsidR="00C03A62" w:rsidRPr="00337D81" w:rsidRDefault="00A30CFB" w:rsidP="00270777">
      <w:pPr>
        <w:pStyle w:val="MonthYear"/>
        <w:spacing w:after="240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lastRenderedPageBreak/>
        <w:t>February</w:t>
      </w:r>
      <w:r w:rsidR="00337D81" w:rsidRPr="00337D81">
        <w:rPr>
          <w:rFonts w:ascii="Times New Roman" w:hAnsi="Times New Roman"/>
          <w:sz w:val="96"/>
          <w:szCs w:val="96"/>
        </w:rPr>
        <w:t xml:space="preserve"> </w:t>
      </w:r>
      <w:r w:rsidR="00337D81" w:rsidRPr="00337D81">
        <w:rPr>
          <w:rFonts w:ascii="Times New Roman" w:hAnsi="Times New Roman"/>
          <w:sz w:val="96"/>
          <w:szCs w:val="96"/>
        </w:rPr>
        <w:fldChar w:fldCharType="begin"/>
      </w:r>
      <w:r w:rsidR="00337D81" w:rsidRPr="00337D81">
        <w:rPr>
          <w:rFonts w:ascii="Times New Roman" w:hAnsi="Times New Roman"/>
          <w:sz w:val="96"/>
          <w:szCs w:val="96"/>
        </w:rPr>
        <w:instrText xml:space="preserve"> DOCVARIABLE  MonthStart1 \@  yyyy   \* MERGEFORMAT </w:instrText>
      </w:r>
      <w:r w:rsidR="00337D81" w:rsidRPr="00337D81">
        <w:rPr>
          <w:rFonts w:ascii="Times New Roman" w:hAnsi="Times New Roman"/>
          <w:sz w:val="96"/>
          <w:szCs w:val="96"/>
        </w:rPr>
        <w:fldChar w:fldCharType="separate"/>
      </w:r>
      <w:r w:rsidR="00337D81" w:rsidRPr="00337D81">
        <w:rPr>
          <w:rFonts w:ascii="Times New Roman" w:hAnsi="Times New Roman"/>
          <w:sz w:val="96"/>
          <w:szCs w:val="96"/>
        </w:rPr>
        <w:t>201</w:t>
      </w:r>
      <w:r w:rsidR="00184EF1">
        <w:rPr>
          <w:rFonts w:ascii="Times New Roman" w:hAnsi="Times New Roman"/>
          <w:sz w:val="96"/>
          <w:szCs w:val="96"/>
        </w:rPr>
        <w:t>8</w:t>
      </w:r>
      <w:r w:rsidR="00337D81" w:rsidRPr="00337D81">
        <w:rPr>
          <w:rFonts w:ascii="Times New Roman" w:hAnsi="Times New Roman"/>
          <w:sz w:val="96"/>
          <w:szCs w:val="96"/>
        </w:rPr>
        <w:fldChar w:fldCharType="end"/>
      </w:r>
    </w:p>
    <w:tbl>
      <w:tblPr>
        <w:tblW w:w="5000" w:type="pct"/>
        <w:tbl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1882"/>
        <w:gridCol w:w="1884"/>
        <w:gridCol w:w="1882"/>
        <w:gridCol w:w="1884"/>
        <w:gridCol w:w="1884"/>
        <w:gridCol w:w="1882"/>
      </w:tblGrid>
      <w:tr w:rsidR="00C03A62" w:rsidRPr="001148D1" w14:paraId="241CCB26" w14:textId="77777777" w:rsidTr="001148D1">
        <w:trPr>
          <w:trHeight w:val="288"/>
        </w:trPr>
        <w:tc>
          <w:tcPr>
            <w:tcW w:w="1878" w:type="dxa"/>
            <w:tcBorders>
              <w:top w:val="nil"/>
              <w:left w:val="nil"/>
              <w:bottom w:val="single" w:sz="8" w:space="0" w:color="BFBFBF"/>
            </w:tcBorders>
            <w:shd w:val="clear" w:color="auto" w:fill="auto"/>
            <w:vAlign w:val="bottom"/>
          </w:tcPr>
          <w:p w14:paraId="6201F430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Sunday</w:t>
            </w:r>
          </w:p>
        </w:tc>
        <w:tc>
          <w:tcPr>
            <w:tcW w:w="1882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0001AEFB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Monday</w:t>
            </w:r>
          </w:p>
        </w:tc>
        <w:tc>
          <w:tcPr>
            <w:tcW w:w="1884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5BA288FB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Tuesday</w:t>
            </w:r>
          </w:p>
        </w:tc>
        <w:tc>
          <w:tcPr>
            <w:tcW w:w="1882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056DEF10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Wednesday</w:t>
            </w:r>
          </w:p>
        </w:tc>
        <w:tc>
          <w:tcPr>
            <w:tcW w:w="1884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6578ED09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Thursday</w:t>
            </w:r>
          </w:p>
        </w:tc>
        <w:tc>
          <w:tcPr>
            <w:tcW w:w="1884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6B2A6342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Friday</w:t>
            </w:r>
          </w:p>
        </w:tc>
        <w:tc>
          <w:tcPr>
            <w:tcW w:w="1882" w:type="dxa"/>
            <w:tcBorders>
              <w:top w:val="nil"/>
              <w:bottom w:val="single" w:sz="8" w:space="0" w:color="BFBFBF"/>
              <w:right w:val="nil"/>
            </w:tcBorders>
            <w:shd w:val="clear" w:color="auto" w:fill="auto"/>
            <w:vAlign w:val="bottom"/>
          </w:tcPr>
          <w:p w14:paraId="542ED7E2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Saturday</w:t>
            </w:r>
          </w:p>
        </w:tc>
      </w:tr>
      <w:tr w:rsidR="00C03A62" w:rsidRPr="001148D1" w14:paraId="4BDF17D0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FAA46AB" w14:textId="77777777" w:rsidR="00C03A62" w:rsidRPr="001148D1" w:rsidRDefault="00337D81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MonthStart9 \@ dddd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Tuesday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“Sunday" 1 ""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2661478" w14:textId="77777777" w:rsidR="00C03A62" w:rsidRPr="001148D1" w:rsidRDefault="00C03A62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12C0D4B" w14:textId="77777777" w:rsidR="00C03A62" w:rsidRPr="001148D1" w:rsidRDefault="00C03A62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206DDF2" w14:textId="77777777" w:rsidR="00C03A62" w:rsidRPr="001148D1" w:rsidRDefault="00C03A62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C7D75BE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41AB1FF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Transformations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F2B5169" w14:textId="77777777" w:rsidR="00C03A62" w:rsidRPr="001148D1" w:rsidRDefault="00270777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01510B" w:rsidRPr="001148D1" w14:paraId="25B19C1B" w14:textId="77777777" w:rsidTr="00557FB5">
        <w:trPr>
          <w:trHeight w:val="1152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8A16B44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39CEE56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67042E4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BC30329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35D300A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Linear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90891BA" w14:textId="77777777" w:rsidR="0001510B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D2L Quiz Linear</w:t>
            </w:r>
          </w:p>
          <w:p w14:paraId="48CB58D9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D2L Quiz Piecewise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C1C533A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1510B" w:rsidRPr="001148D1" w14:paraId="705008DD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9BE8EF4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E7EE3A3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 Transformations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4EF9226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5C67C8A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 Transformations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AA4B7F1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C314B0D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 Review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A191BE6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</w:tr>
      <w:tr w:rsidR="0001510B" w:rsidRPr="001148D1" w14:paraId="47EF7F6D" w14:textId="77777777" w:rsidTr="00270777">
        <w:trPr>
          <w:trHeight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970FCF9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Piecewise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EA5AB82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4B165E8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49F3A4B" w14:textId="77777777" w:rsidR="0001510B" w:rsidRPr="001148D1" w:rsidRDefault="00C91A3A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Written HW Piecewise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B8C0DE4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Topic 4 Goal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6FD919D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D2L Quiz Transform.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8C7E6D7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1510B" w:rsidRPr="001148D1" w14:paraId="7656F75C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9F850B7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63D4755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 Combining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7E67354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EE32320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 Combining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AC752A6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BBA83D8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 Combining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D60D1A2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</w:tr>
      <w:tr w:rsidR="0001510B" w:rsidRPr="001148D1" w14:paraId="6CBE119F" w14:textId="77777777" w:rsidTr="00270777">
        <w:trPr>
          <w:trHeight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15C7784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Transformations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361B66E" w14:textId="77777777" w:rsidR="0001510B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  <w:p w14:paraId="66A06BA2" w14:textId="77777777" w:rsidR="0001510B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Midterm 1</w:t>
            </w:r>
          </w:p>
          <w:p w14:paraId="334E0AB5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(7:00-8:00 PM)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3FD87F6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055C9C6" w14:textId="77777777" w:rsidR="00C91A3A" w:rsidRDefault="00C91A3A" w:rsidP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Written HW Transform.</w:t>
            </w:r>
          </w:p>
          <w:p w14:paraId="362A8FDD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9DDF072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Mechanics Review 1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25E131D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E10273D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1510B" w:rsidRPr="001148D1" w14:paraId="4A2BFCCF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2B6DF05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C96B023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 Inverse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BF00914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299205A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21 Inverse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77AFF99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22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4AC87CC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23 Inverse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9E25037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</w:tr>
      <w:tr w:rsidR="0001510B" w:rsidRPr="001148D1" w14:paraId="7B1FD68A" w14:textId="77777777" w:rsidTr="00270777">
        <w:trPr>
          <w:trHeight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48E7F32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Topic 5 Goal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9B26D84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D203E51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9036957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Written HW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Combin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2ED0620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Combining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A10B318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D2L Quiz Combining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DB385C6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1510B" w:rsidRPr="001148D1" w14:paraId="75349560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F7675A1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25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E8B60F4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 Quadratic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41344B6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23FCC51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 Quadratic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48DFCDD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=D10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0,""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=D10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&lt;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MonthEnd9 \@ 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=D10+1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27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62AA865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=E10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0,""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=E10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27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&lt;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MonthEnd9 \@ 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=E10+1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28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28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D8AE9B5" w14:textId="77777777" w:rsidR="0001510B" w:rsidRPr="001148D1" w:rsidRDefault="0001510B" w:rsidP="0001510B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=F10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0,""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=F10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28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&lt;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MonthEnd9 \@ 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=F10+1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29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29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</w:tr>
      <w:tr w:rsidR="0001510B" w:rsidRPr="001148D1" w14:paraId="2A3BFC5A" w14:textId="77777777" w:rsidTr="00270777">
        <w:trPr>
          <w:trHeight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D536ECB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Inverse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4CE69BF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DBB6B92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A1AC02B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Written HW Inverse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F4AFC7A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AC49967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33DF063" w14:textId="77777777" w:rsidR="0001510B" w:rsidRPr="001148D1" w:rsidRDefault="0001510B" w:rsidP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A4CE23C" w14:textId="77777777" w:rsidR="00C03A62" w:rsidRPr="00337D81" w:rsidRDefault="00A30CFB" w:rsidP="00270777">
      <w:pPr>
        <w:pStyle w:val="MonthYear"/>
        <w:spacing w:after="240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lastRenderedPageBreak/>
        <w:t>March</w:t>
      </w:r>
      <w:r w:rsidR="00337D81" w:rsidRPr="00337D81">
        <w:rPr>
          <w:rFonts w:ascii="Times New Roman" w:hAnsi="Times New Roman"/>
          <w:sz w:val="96"/>
          <w:szCs w:val="96"/>
        </w:rPr>
        <w:t xml:space="preserve"> </w:t>
      </w:r>
      <w:r w:rsidR="00337D81" w:rsidRPr="00337D81">
        <w:rPr>
          <w:rFonts w:ascii="Times New Roman" w:hAnsi="Times New Roman"/>
          <w:sz w:val="96"/>
          <w:szCs w:val="96"/>
        </w:rPr>
        <w:fldChar w:fldCharType="begin"/>
      </w:r>
      <w:r w:rsidR="00337D81" w:rsidRPr="00337D81">
        <w:rPr>
          <w:rFonts w:ascii="Times New Roman" w:hAnsi="Times New Roman"/>
          <w:sz w:val="96"/>
          <w:szCs w:val="96"/>
        </w:rPr>
        <w:instrText xml:space="preserve"> DOCVARIABLE  MonthStart1 \@  yyyy   \* MERGEFORMAT </w:instrText>
      </w:r>
      <w:r w:rsidR="00337D81" w:rsidRPr="00337D81">
        <w:rPr>
          <w:rFonts w:ascii="Times New Roman" w:hAnsi="Times New Roman"/>
          <w:sz w:val="96"/>
          <w:szCs w:val="96"/>
        </w:rPr>
        <w:fldChar w:fldCharType="separate"/>
      </w:r>
      <w:r w:rsidR="00337D81" w:rsidRPr="00337D81">
        <w:rPr>
          <w:rFonts w:ascii="Times New Roman" w:hAnsi="Times New Roman"/>
          <w:sz w:val="96"/>
          <w:szCs w:val="96"/>
        </w:rPr>
        <w:t>201</w:t>
      </w:r>
      <w:r w:rsidR="00184EF1">
        <w:rPr>
          <w:rFonts w:ascii="Times New Roman" w:hAnsi="Times New Roman"/>
          <w:sz w:val="96"/>
          <w:szCs w:val="96"/>
        </w:rPr>
        <w:t>8</w:t>
      </w:r>
      <w:r w:rsidR="00337D81" w:rsidRPr="00337D81">
        <w:rPr>
          <w:rFonts w:ascii="Times New Roman" w:hAnsi="Times New Roman"/>
          <w:sz w:val="96"/>
          <w:szCs w:val="96"/>
        </w:rPr>
        <w:fldChar w:fldCharType="end"/>
      </w:r>
    </w:p>
    <w:tbl>
      <w:tblPr>
        <w:tblW w:w="5000" w:type="pct"/>
        <w:tbl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1882"/>
        <w:gridCol w:w="1884"/>
        <w:gridCol w:w="1882"/>
        <w:gridCol w:w="1884"/>
        <w:gridCol w:w="1884"/>
        <w:gridCol w:w="1882"/>
      </w:tblGrid>
      <w:tr w:rsidR="00C03A62" w:rsidRPr="001148D1" w14:paraId="0EB63D65" w14:textId="77777777" w:rsidTr="001148D1">
        <w:trPr>
          <w:trHeight w:val="288"/>
        </w:trPr>
        <w:tc>
          <w:tcPr>
            <w:tcW w:w="1878" w:type="dxa"/>
            <w:tcBorders>
              <w:top w:val="nil"/>
              <w:left w:val="nil"/>
              <w:bottom w:val="single" w:sz="8" w:space="0" w:color="BFBFBF"/>
            </w:tcBorders>
            <w:shd w:val="clear" w:color="auto" w:fill="auto"/>
            <w:vAlign w:val="bottom"/>
          </w:tcPr>
          <w:p w14:paraId="528FF3F5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Sunday</w:t>
            </w:r>
          </w:p>
        </w:tc>
        <w:tc>
          <w:tcPr>
            <w:tcW w:w="1882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778EE7E0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Monday</w:t>
            </w:r>
          </w:p>
        </w:tc>
        <w:tc>
          <w:tcPr>
            <w:tcW w:w="1884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40626F77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Tuesday</w:t>
            </w:r>
          </w:p>
        </w:tc>
        <w:tc>
          <w:tcPr>
            <w:tcW w:w="1882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1B5B0212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Wednesday</w:t>
            </w:r>
          </w:p>
        </w:tc>
        <w:tc>
          <w:tcPr>
            <w:tcW w:w="1884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0D6B3E37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Thursday</w:t>
            </w:r>
          </w:p>
        </w:tc>
        <w:tc>
          <w:tcPr>
            <w:tcW w:w="1884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663E7701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Friday</w:t>
            </w:r>
          </w:p>
        </w:tc>
        <w:tc>
          <w:tcPr>
            <w:tcW w:w="1882" w:type="dxa"/>
            <w:tcBorders>
              <w:top w:val="nil"/>
              <w:bottom w:val="single" w:sz="8" w:space="0" w:color="BFBFBF"/>
              <w:right w:val="nil"/>
            </w:tcBorders>
            <w:shd w:val="clear" w:color="auto" w:fill="auto"/>
            <w:vAlign w:val="bottom"/>
          </w:tcPr>
          <w:p w14:paraId="056855F5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Saturday</w:t>
            </w:r>
          </w:p>
        </w:tc>
      </w:tr>
      <w:tr w:rsidR="00C03A62" w:rsidRPr="001148D1" w14:paraId="358BC9A3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05E17AC" w14:textId="77777777" w:rsidR="00C03A62" w:rsidRPr="001148D1" w:rsidRDefault="00337D81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MonthStart10 \@ dddd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Thursday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“Sunday" 1 ""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4BEDC01" w14:textId="77777777" w:rsidR="00C03A62" w:rsidRPr="001148D1" w:rsidRDefault="00337D81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MonthStart10 \@ dddd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Thursday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“Monday" 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=A2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&lt;&gt; 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=A2+1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90AE6E3" w14:textId="77777777" w:rsidR="00C03A62" w:rsidRPr="001148D1" w:rsidRDefault="00C03A62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2485021" w14:textId="77777777" w:rsidR="00C03A62" w:rsidRPr="001148D1" w:rsidRDefault="00337D81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MonthStart10 \@ dddd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Thursday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“Wednesday" 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=C2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&lt;&gt; 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=C2+1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3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B36EEA3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56DA53A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Quadratic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A687CE3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</w:tr>
      <w:tr w:rsidR="00C03A62" w:rsidRPr="001148D1" w14:paraId="11A46F80" w14:textId="77777777" w:rsidTr="00557FB5">
        <w:trPr>
          <w:trHeight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EC33C65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2F0C1CA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94726B7" w14:textId="77777777" w:rsidR="00C03A62" w:rsidRPr="001148D1" w:rsidRDefault="00C03A62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9A52D80" w14:textId="77777777" w:rsidR="00C03A62" w:rsidRPr="001148D1" w:rsidRDefault="00C03A62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0CF3401" w14:textId="77777777" w:rsidR="00C03A62" w:rsidRPr="001148D1" w:rsidRDefault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Factoring Quadratics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80B0685" w14:textId="77777777" w:rsidR="00C03A62" w:rsidRPr="001148D1" w:rsidRDefault="00D56617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D2L Quiz Inverse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A05F568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3A62" w:rsidRPr="001148D1" w14:paraId="511DCF44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C56375F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297285B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BF3F3D1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8DD5AB7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EEDE463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75F95DE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9050856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</w:tr>
      <w:tr w:rsidR="00C03A62" w:rsidRPr="001148D1" w14:paraId="1251412B" w14:textId="77777777" w:rsidTr="00557FB5">
        <w:trPr>
          <w:trHeight w:val="1152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FA53FA3" w14:textId="77777777" w:rsidR="00C03A62" w:rsidRPr="001148D1" w:rsidRDefault="00C03A62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1874B8D" w14:textId="77777777" w:rsidR="00C03A62" w:rsidRDefault="00877030" w:rsidP="004D115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Spring Break</w:t>
            </w:r>
          </w:p>
          <w:p w14:paraId="3E6A1319" w14:textId="77777777" w:rsidR="00877030" w:rsidRPr="001148D1" w:rsidRDefault="00877030" w:rsidP="004D115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 Classes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66B8CBD" w14:textId="77777777" w:rsidR="00877030" w:rsidRDefault="00877030" w:rsidP="00877030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Spring Break</w:t>
            </w:r>
          </w:p>
          <w:p w14:paraId="6702E7C1" w14:textId="77777777" w:rsidR="002B7DD2" w:rsidRPr="001148D1" w:rsidRDefault="00877030" w:rsidP="00877030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 Classes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581C0AF" w14:textId="77777777" w:rsidR="00877030" w:rsidRDefault="00877030" w:rsidP="00877030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Spring Break</w:t>
            </w:r>
          </w:p>
          <w:p w14:paraId="0DC9F728" w14:textId="77777777" w:rsidR="004D115B" w:rsidRPr="001148D1" w:rsidRDefault="00877030" w:rsidP="00877030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 Classes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81B7D7E" w14:textId="77777777" w:rsidR="00877030" w:rsidRDefault="00877030" w:rsidP="00877030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Spring Break</w:t>
            </w:r>
          </w:p>
          <w:p w14:paraId="71AA1AF2" w14:textId="77777777" w:rsidR="002B7DD2" w:rsidRPr="001148D1" w:rsidRDefault="00877030" w:rsidP="00877030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 Classes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5D89D64" w14:textId="77777777" w:rsidR="00877030" w:rsidRDefault="00877030" w:rsidP="00877030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Spring Break</w:t>
            </w:r>
          </w:p>
          <w:p w14:paraId="021AD954" w14:textId="77777777" w:rsidR="00C03A62" w:rsidRPr="001148D1" w:rsidRDefault="00877030" w:rsidP="00877030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 Classes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B101061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3A62" w:rsidRPr="001148D1" w14:paraId="0C2DE564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23DD6A0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95FA752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Quad, Polynomial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5A2BD8B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F4E65A5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Polynomial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D9E5736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E849E84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Polynomial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0C1F702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</w:tr>
      <w:tr w:rsidR="00C03A62" w:rsidRPr="001148D1" w14:paraId="10692A33" w14:textId="77777777" w:rsidTr="00557FB5">
        <w:trPr>
          <w:trHeight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7C5E2C0" w14:textId="77777777" w:rsidR="00C03A62" w:rsidRPr="001148D1" w:rsidRDefault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Topic 6 Goal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D98CD25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A02E5C6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A89E91B" w14:textId="77777777" w:rsidR="002B6E0D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Written HW Quadratic</w:t>
            </w:r>
          </w:p>
          <w:p w14:paraId="6C35B4E5" w14:textId="77777777" w:rsidR="00781612" w:rsidRPr="001148D1" w:rsidRDefault="00781612" w:rsidP="002B7DD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3699878" w14:textId="77777777" w:rsidR="00C21632" w:rsidRPr="001148D1" w:rsidRDefault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Evaluate &amp; Solve Quadratics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50B275B" w14:textId="77777777" w:rsidR="00D56617" w:rsidRPr="001148D1" w:rsidRDefault="00D56617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D2L Quiz Quadratic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7F1C03F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3A62" w:rsidRPr="001148D1" w14:paraId="654A2369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D849D00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387E4DC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Polynomial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F63C04A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0D48DBB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21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Review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54E1747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22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FDFB831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23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Rational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4A9E885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</w:tr>
      <w:tr w:rsidR="002B6E0D" w:rsidRPr="001148D1" w14:paraId="472E23EB" w14:textId="77777777" w:rsidTr="00557FB5">
        <w:trPr>
          <w:trHeight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83D5EF7" w14:textId="77777777" w:rsidR="002B6E0D" w:rsidRPr="001148D1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Quadratic Applications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571122F" w14:textId="77777777" w:rsidR="002B6E0D" w:rsidRPr="001148D1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DD3507E" w14:textId="77777777" w:rsidR="002B6E0D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Polynomial</w:t>
            </w:r>
          </w:p>
          <w:p w14:paraId="1EC3CD30" w14:textId="1ADC22CA" w:rsidR="002B6E0D" w:rsidRPr="001148D1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Mechanics Review 2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A3EED7F" w14:textId="77777777" w:rsidR="002B6E0D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Written HW Poly.</w:t>
            </w:r>
          </w:p>
          <w:p w14:paraId="11CC03DA" w14:textId="77777777" w:rsidR="002B6E0D" w:rsidRPr="001148D1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ABC71EC" w14:textId="77777777" w:rsidR="002B6E0D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  <w:p w14:paraId="0A6B5FA0" w14:textId="77777777" w:rsidR="002B6E0D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Midterm 2</w:t>
            </w:r>
          </w:p>
          <w:p w14:paraId="54403E63" w14:textId="77777777" w:rsidR="002B6E0D" w:rsidRPr="001148D1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(7:00-8:00 PM)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FA63DD2" w14:textId="77777777" w:rsidR="002B6E0D" w:rsidRPr="001148D1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D2L Quiz Polynomial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79E83AB" w14:textId="77777777" w:rsidR="002B6E0D" w:rsidRPr="001148D1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B6E0D" w:rsidRPr="001148D1" w14:paraId="41EE83E0" w14:textId="77777777" w:rsidTr="001148D1">
        <w:trPr>
          <w:trHeight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024BE52" w14:textId="77777777" w:rsidR="002B6E0D" w:rsidRPr="001148D1" w:rsidRDefault="002B6E0D" w:rsidP="002B6E0D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25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CA6225D" w14:textId="77777777" w:rsidR="002B6E0D" w:rsidRPr="001148D1" w:rsidRDefault="002B6E0D" w:rsidP="002B6E0D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 Rational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C8103B4" w14:textId="77777777" w:rsidR="002B6E0D" w:rsidRPr="001148D1" w:rsidRDefault="002B6E0D" w:rsidP="002B6E0D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C77F9E3" w14:textId="77777777" w:rsidR="002B6E0D" w:rsidRPr="001148D1" w:rsidRDefault="002B6E0D" w:rsidP="002B6E0D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 Rational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1BA7014" w14:textId="77777777" w:rsidR="002B6E0D" w:rsidRPr="001148D1" w:rsidRDefault="002B6E0D" w:rsidP="002B6E0D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86A776D" w14:textId="77777777" w:rsidR="002B6E0D" w:rsidRPr="001148D1" w:rsidRDefault="002B6E0D" w:rsidP="002B6E0D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30 Rational,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Expon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7744100" w14:textId="77777777" w:rsidR="002B6E0D" w:rsidRPr="001148D1" w:rsidRDefault="002B6E0D" w:rsidP="002B6E0D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31</w:t>
            </w:r>
          </w:p>
        </w:tc>
      </w:tr>
      <w:tr w:rsidR="002B6E0D" w:rsidRPr="001148D1" w14:paraId="51C32715" w14:textId="77777777" w:rsidTr="00557FB5">
        <w:trPr>
          <w:trHeight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6461159" w14:textId="20132E18" w:rsidR="002B6E0D" w:rsidRPr="001148D1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9146F86" w14:textId="77777777" w:rsidR="002B6E0D" w:rsidRPr="001148D1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00772F9" w14:textId="77777777" w:rsidR="002B6E0D" w:rsidRPr="001148D1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FAD0F03" w14:textId="77777777" w:rsidR="002B6E0D" w:rsidRPr="001148D1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D259AEA" w14:textId="77777777" w:rsidR="002B6E0D" w:rsidRPr="001148D1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6B4DF05" w14:textId="77777777" w:rsidR="002B6E0D" w:rsidRPr="001148D1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3DC9EC1" w14:textId="77777777" w:rsidR="002B6E0D" w:rsidRPr="001148D1" w:rsidRDefault="002B6E0D" w:rsidP="002B6E0D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6BF29B8" w14:textId="77777777" w:rsidR="00C03A62" w:rsidRPr="00337D81" w:rsidRDefault="00A30CFB" w:rsidP="00270777">
      <w:pPr>
        <w:pStyle w:val="MonthYear"/>
        <w:spacing w:after="240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lastRenderedPageBreak/>
        <w:t>April</w:t>
      </w:r>
      <w:r w:rsidR="00337D81" w:rsidRPr="00337D81">
        <w:rPr>
          <w:rFonts w:ascii="Times New Roman" w:hAnsi="Times New Roman"/>
          <w:sz w:val="96"/>
          <w:szCs w:val="96"/>
        </w:rPr>
        <w:t xml:space="preserve"> </w:t>
      </w:r>
      <w:r w:rsidR="00337D81" w:rsidRPr="00337D81">
        <w:rPr>
          <w:rFonts w:ascii="Times New Roman" w:hAnsi="Times New Roman"/>
          <w:sz w:val="96"/>
          <w:szCs w:val="96"/>
        </w:rPr>
        <w:fldChar w:fldCharType="begin"/>
      </w:r>
      <w:r w:rsidR="00337D81" w:rsidRPr="00337D81">
        <w:rPr>
          <w:rFonts w:ascii="Times New Roman" w:hAnsi="Times New Roman"/>
          <w:sz w:val="96"/>
          <w:szCs w:val="96"/>
        </w:rPr>
        <w:instrText xml:space="preserve"> DOCVARIABLE  MonthStart1 \@  yyyy   \* MERGEFORMAT </w:instrText>
      </w:r>
      <w:r w:rsidR="00337D81" w:rsidRPr="00337D81">
        <w:rPr>
          <w:rFonts w:ascii="Times New Roman" w:hAnsi="Times New Roman"/>
          <w:sz w:val="96"/>
          <w:szCs w:val="96"/>
        </w:rPr>
        <w:fldChar w:fldCharType="separate"/>
      </w:r>
      <w:r w:rsidR="00337D81" w:rsidRPr="00337D81">
        <w:rPr>
          <w:rFonts w:ascii="Times New Roman" w:hAnsi="Times New Roman"/>
          <w:sz w:val="96"/>
          <w:szCs w:val="96"/>
        </w:rPr>
        <w:t>201</w:t>
      </w:r>
      <w:r w:rsidR="00184EF1">
        <w:rPr>
          <w:rFonts w:ascii="Times New Roman" w:hAnsi="Times New Roman"/>
          <w:sz w:val="96"/>
          <w:szCs w:val="96"/>
        </w:rPr>
        <w:t>8</w:t>
      </w:r>
      <w:r w:rsidR="00337D81" w:rsidRPr="00337D81">
        <w:rPr>
          <w:rFonts w:ascii="Times New Roman" w:hAnsi="Times New Roman"/>
          <w:sz w:val="96"/>
          <w:szCs w:val="96"/>
        </w:rPr>
        <w:fldChar w:fldCharType="end"/>
      </w:r>
    </w:p>
    <w:tbl>
      <w:tblPr>
        <w:tblW w:w="5000" w:type="pct"/>
        <w:tbl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1882"/>
        <w:gridCol w:w="1884"/>
        <w:gridCol w:w="1882"/>
        <w:gridCol w:w="1884"/>
        <w:gridCol w:w="1884"/>
        <w:gridCol w:w="1882"/>
      </w:tblGrid>
      <w:tr w:rsidR="00C03A62" w:rsidRPr="001148D1" w14:paraId="1030BFEB" w14:textId="77777777" w:rsidTr="001148D1">
        <w:trPr>
          <w:trHeight w:val="288"/>
        </w:trPr>
        <w:tc>
          <w:tcPr>
            <w:tcW w:w="1878" w:type="dxa"/>
            <w:tcBorders>
              <w:top w:val="nil"/>
              <w:left w:val="nil"/>
              <w:bottom w:val="single" w:sz="8" w:space="0" w:color="BFBFBF"/>
            </w:tcBorders>
            <w:shd w:val="clear" w:color="auto" w:fill="auto"/>
            <w:vAlign w:val="bottom"/>
          </w:tcPr>
          <w:p w14:paraId="2EB0508F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Sunday</w:t>
            </w:r>
          </w:p>
        </w:tc>
        <w:tc>
          <w:tcPr>
            <w:tcW w:w="1882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3D0F5A30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Monday</w:t>
            </w:r>
          </w:p>
        </w:tc>
        <w:tc>
          <w:tcPr>
            <w:tcW w:w="1884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1103ADEB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Tuesday</w:t>
            </w:r>
          </w:p>
        </w:tc>
        <w:tc>
          <w:tcPr>
            <w:tcW w:w="1882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5533D8FA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Wednesday</w:t>
            </w:r>
          </w:p>
        </w:tc>
        <w:tc>
          <w:tcPr>
            <w:tcW w:w="1884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4117C909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Thursday</w:t>
            </w:r>
          </w:p>
        </w:tc>
        <w:tc>
          <w:tcPr>
            <w:tcW w:w="1884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48882C6B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Friday</w:t>
            </w:r>
          </w:p>
        </w:tc>
        <w:tc>
          <w:tcPr>
            <w:tcW w:w="1882" w:type="dxa"/>
            <w:tcBorders>
              <w:top w:val="nil"/>
              <w:bottom w:val="single" w:sz="8" w:space="0" w:color="BFBFBF"/>
              <w:right w:val="nil"/>
            </w:tcBorders>
            <w:shd w:val="clear" w:color="auto" w:fill="auto"/>
            <w:vAlign w:val="bottom"/>
          </w:tcPr>
          <w:p w14:paraId="2B1CF005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Saturday</w:t>
            </w:r>
          </w:p>
        </w:tc>
      </w:tr>
      <w:tr w:rsidR="00C03A62" w:rsidRPr="001148D1" w14:paraId="5B1AA55D" w14:textId="77777777" w:rsidTr="001148D1">
        <w:trPr>
          <w:trHeight w:hRule="exact"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93F5484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D9A23FE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Exponential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D63B186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49E2AE2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Exponential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2E00BB3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82DA593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Logarithmic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A35C02F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</w:tr>
      <w:tr w:rsidR="00C03A62" w:rsidRPr="001148D1" w14:paraId="727C2E3E" w14:textId="77777777" w:rsidTr="00557FB5">
        <w:trPr>
          <w:trHeight w:hRule="exact"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846B5E8" w14:textId="77777777" w:rsidR="00C03A62" w:rsidRPr="001148D1" w:rsidRDefault="0001510B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Rational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BBD45F2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7312563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37423F3" w14:textId="77777777" w:rsidR="00781612" w:rsidRPr="001148D1" w:rsidRDefault="00D56617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Written HW Rational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9940B13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F79C406" w14:textId="77777777" w:rsidR="00C03A62" w:rsidRPr="001148D1" w:rsidRDefault="00D56617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D2L Quiz Rational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D61F837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3A62" w:rsidRPr="001148D1" w14:paraId="3FF8CDC4" w14:textId="77777777" w:rsidTr="001148D1">
        <w:trPr>
          <w:trHeight w:hRule="exact"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106FFAE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48B7321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Logarithmic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4CC8651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549964A" w14:textId="77777777" w:rsidR="00C03A62" w:rsidRPr="001148D1" w:rsidRDefault="00557FB5" w:rsidP="00877030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Log., Prop. of Logs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3174595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ED567E1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Properties of Logs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BFEFB3B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C91A3A" w:rsidRPr="001148D1" w14:paraId="043D1D6F" w14:textId="77777777" w:rsidTr="00557FB5">
        <w:trPr>
          <w:trHeight w:hRule="exact"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6FAAF0B" w14:textId="77777777" w:rsidR="00C91A3A" w:rsidRPr="001148D1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Exponential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A1A26D8" w14:textId="77777777" w:rsidR="00C91A3A" w:rsidRPr="001148D1" w:rsidRDefault="00C91A3A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850EAE2" w14:textId="77777777" w:rsidR="00C91A3A" w:rsidRPr="001148D1" w:rsidRDefault="00C91A3A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34FC5B4" w14:textId="77777777" w:rsidR="00C91A3A" w:rsidRPr="001148D1" w:rsidRDefault="00C91A3A" w:rsidP="00A63B06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Written HW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Expon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6606FEB" w14:textId="77777777" w:rsidR="00C91A3A" w:rsidRPr="001148D1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Expo. Apps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CB268EF" w14:textId="77777777" w:rsidR="00C91A3A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D2L Quiz Exponential</w:t>
            </w:r>
          </w:p>
          <w:p w14:paraId="53705524" w14:textId="77777777" w:rsidR="00C91A3A" w:rsidRPr="001148D1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D2L Quiz Logarithmic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77F2863" w14:textId="77777777" w:rsidR="00C91A3A" w:rsidRPr="001148D1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91A3A" w:rsidRPr="001148D1" w14:paraId="18859404" w14:textId="77777777" w:rsidTr="001148D1">
        <w:trPr>
          <w:trHeight w:hRule="exact"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79ED908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3F8DA1A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 Properties of Logs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CD3FB40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B5A9DFE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18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Exp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/Log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Eqn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/App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E6BE7A5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CA2A4FF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20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Exp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/Log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Eqn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/App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6A08E72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</w:tr>
      <w:tr w:rsidR="00C91A3A" w:rsidRPr="001148D1" w14:paraId="2A1E5712" w14:textId="77777777" w:rsidTr="00557FB5">
        <w:trPr>
          <w:trHeight w:hRule="exact"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78C26CF" w14:textId="77777777" w:rsidR="00C91A3A" w:rsidRPr="001148D1" w:rsidRDefault="00C91A3A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Logarithmic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6B9A65F" w14:textId="77777777" w:rsidR="00C91A3A" w:rsidRPr="001148D1" w:rsidRDefault="00C91A3A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B3055D1" w14:textId="77777777" w:rsidR="00C91A3A" w:rsidRPr="001148D1" w:rsidRDefault="00C91A3A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858FB75" w14:textId="77777777" w:rsidR="00C91A3A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Written HW Logarithmic</w:t>
            </w:r>
          </w:p>
          <w:p w14:paraId="68B38ABF" w14:textId="77777777" w:rsidR="00C91A3A" w:rsidRPr="001148D1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Written HW Prop. of Logs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ADEBA05" w14:textId="77777777" w:rsidR="00C91A3A" w:rsidRPr="001148D1" w:rsidRDefault="00C91A3A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Log Apps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D933C96" w14:textId="77777777" w:rsidR="00C91A3A" w:rsidRPr="001148D1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D2L Quiz Prop of Log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4884079" w14:textId="77777777" w:rsidR="00C91A3A" w:rsidRPr="001148D1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91A3A" w:rsidRPr="001148D1" w14:paraId="5A9AAACB" w14:textId="77777777" w:rsidTr="001148D1">
        <w:trPr>
          <w:trHeight w:hRule="exact"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8FF23C8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22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F0C8C1F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23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Exp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/Log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Eqn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/App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F683A48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C90BEC4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25 Review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7F31A2D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4401A4C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 Review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A3DA974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</w:t>
            </w:r>
          </w:p>
        </w:tc>
      </w:tr>
      <w:tr w:rsidR="00C91A3A" w:rsidRPr="001148D1" w14:paraId="3BE0B412" w14:textId="77777777" w:rsidTr="00557FB5">
        <w:trPr>
          <w:trHeight w:hRule="exact" w:val="1296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A971DE9" w14:textId="77777777" w:rsidR="00C91A3A" w:rsidRPr="001148D1" w:rsidRDefault="00C91A3A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Mechanics Review 3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26370A1" w14:textId="77777777" w:rsidR="00C91A3A" w:rsidRPr="001148D1" w:rsidRDefault="00C91A3A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BE48312" w14:textId="77777777" w:rsidR="00C91A3A" w:rsidRPr="001148D1" w:rsidRDefault="00C91A3A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884EDF4" w14:textId="77777777" w:rsidR="00C91A3A" w:rsidRDefault="00C91A3A" w:rsidP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Written HW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Exp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/Log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Eqn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/App</w:t>
            </w:r>
          </w:p>
          <w:p w14:paraId="7EA98E1E" w14:textId="77777777" w:rsidR="00C91A3A" w:rsidRPr="001148D1" w:rsidRDefault="00C91A3A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9BE04FE" w14:textId="77777777" w:rsidR="00C91A3A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  <w:p w14:paraId="19D253ED" w14:textId="77777777" w:rsidR="00C91A3A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  <w:p w14:paraId="34EA61CC" w14:textId="77777777" w:rsidR="00C91A3A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Midterm 3</w:t>
            </w:r>
          </w:p>
          <w:p w14:paraId="1EB69984" w14:textId="77777777" w:rsidR="00C91A3A" w:rsidRPr="001148D1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(7:00-8:00 PM)</w:t>
            </w: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E2C1E97" w14:textId="77777777" w:rsidR="00C91A3A" w:rsidRDefault="00C91A3A" w:rsidP="00D56617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D2L Quiz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Exp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/Log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Eqn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/App</w:t>
            </w:r>
          </w:p>
          <w:p w14:paraId="5D9E6530" w14:textId="77777777" w:rsidR="00C91A3A" w:rsidRPr="001148D1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09CD694" w14:textId="77777777" w:rsidR="00C91A3A" w:rsidRPr="001148D1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91A3A" w:rsidRPr="001148D1" w14:paraId="59E948BB" w14:textId="77777777" w:rsidTr="001148D1">
        <w:trPr>
          <w:trHeight w:hRule="exact" w:val="288"/>
        </w:trPr>
        <w:tc>
          <w:tcPr>
            <w:tcW w:w="1878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668FB3E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47B5828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30 Review</w:t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AF1E02E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=B10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0,""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=B10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&lt;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MonthEnd11 \@ 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=B10+1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27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C32230B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=C10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instrText>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0,""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=C10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27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&lt;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MonthEnd11 \@ 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=C10+1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28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28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A775122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=D10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instrText>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0,""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=D10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28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&lt;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MonthEnd11 \@ 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=D10+1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29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29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4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E70742C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=E10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instrText>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0,""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=E10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29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&lt;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MonthEnd11 \@ 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=E10+1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B258843" w14:textId="77777777" w:rsidR="00C91A3A" w:rsidRPr="001148D1" w:rsidRDefault="00C91A3A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=F10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instrText>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0,""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=F10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&lt;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MonthEnd11 \@ 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=F10+1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30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</w:tr>
      <w:tr w:rsidR="00C91A3A" w:rsidRPr="001148D1" w14:paraId="7F5732A6" w14:textId="77777777" w:rsidTr="00557FB5">
        <w:trPr>
          <w:trHeight w:hRule="exact" w:val="1152"/>
        </w:trPr>
        <w:tc>
          <w:tcPr>
            <w:tcW w:w="1878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5981854" w14:textId="77777777" w:rsidR="00C91A3A" w:rsidRPr="001148D1" w:rsidRDefault="00C91A3A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ALEKS Final Mechanics Review</w:t>
            </w: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6EA4C06" w14:textId="77777777" w:rsidR="00C91A3A" w:rsidRPr="001148D1" w:rsidRDefault="00C91A3A" w:rsidP="00557FB5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5733F2C" w14:textId="77777777" w:rsidR="00C91A3A" w:rsidRPr="001148D1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14B4F48" w14:textId="77777777" w:rsidR="00C91A3A" w:rsidRPr="001148D1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12D3DE5" w14:textId="77777777" w:rsidR="00C91A3A" w:rsidRPr="001148D1" w:rsidRDefault="00C91A3A" w:rsidP="00092439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4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FAC51A3" w14:textId="77777777" w:rsidR="00C91A3A" w:rsidRPr="001148D1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0C48CB8" w14:textId="77777777" w:rsidR="00C91A3A" w:rsidRPr="001148D1" w:rsidRDefault="00C91A3A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4F3F1944" w14:textId="77777777" w:rsidR="00C03A62" w:rsidRPr="00337D81" w:rsidRDefault="00A30CFB" w:rsidP="00270777">
      <w:pPr>
        <w:pStyle w:val="MonthYear"/>
        <w:spacing w:after="240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lastRenderedPageBreak/>
        <w:t>May</w:t>
      </w:r>
      <w:r w:rsidR="00337D81" w:rsidRPr="00337D81">
        <w:rPr>
          <w:rFonts w:ascii="Times New Roman" w:hAnsi="Times New Roman"/>
          <w:sz w:val="96"/>
          <w:szCs w:val="96"/>
        </w:rPr>
        <w:t xml:space="preserve"> </w:t>
      </w:r>
      <w:r w:rsidR="00337D81" w:rsidRPr="00337D81">
        <w:rPr>
          <w:rFonts w:ascii="Times New Roman" w:hAnsi="Times New Roman"/>
          <w:sz w:val="96"/>
          <w:szCs w:val="96"/>
        </w:rPr>
        <w:fldChar w:fldCharType="begin"/>
      </w:r>
      <w:r w:rsidR="00337D81" w:rsidRPr="00337D81">
        <w:rPr>
          <w:rFonts w:ascii="Times New Roman" w:hAnsi="Times New Roman"/>
          <w:sz w:val="96"/>
          <w:szCs w:val="96"/>
        </w:rPr>
        <w:instrText xml:space="preserve"> DOCVARIABLE  MonthStart1 \@  yyyy   \* MERGEFORMAT </w:instrText>
      </w:r>
      <w:r w:rsidR="00337D81" w:rsidRPr="00337D81">
        <w:rPr>
          <w:rFonts w:ascii="Times New Roman" w:hAnsi="Times New Roman"/>
          <w:sz w:val="96"/>
          <w:szCs w:val="96"/>
        </w:rPr>
        <w:fldChar w:fldCharType="separate"/>
      </w:r>
      <w:r w:rsidR="00337D81" w:rsidRPr="00337D81">
        <w:rPr>
          <w:rFonts w:ascii="Times New Roman" w:hAnsi="Times New Roman"/>
          <w:sz w:val="96"/>
          <w:szCs w:val="96"/>
        </w:rPr>
        <w:t>201</w:t>
      </w:r>
      <w:r w:rsidR="00184EF1">
        <w:rPr>
          <w:rFonts w:ascii="Times New Roman" w:hAnsi="Times New Roman"/>
          <w:sz w:val="96"/>
          <w:szCs w:val="96"/>
        </w:rPr>
        <w:t>8</w:t>
      </w:r>
      <w:r w:rsidR="00337D81" w:rsidRPr="00337D81">
        <w:rPr>
          <w:rFonts w:ascii="Times New Roman" w:hAnsi="Times New Roman"/>
          <w:sz w:val="96"/>
          <w:szCs w:val="96"/>
        </w:rPr>
        <w:fldChar w:fldCharType="end"/>
      </w:r>
    </w:p>
    <w:tbl>
      <w:tblPr>
        <w:tblW w:w="5000" w:type="pct"/>
        <w:tbl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881"/>
        <w:gridCol w:w="1885"/>
        <w:gridCol w:w="1882"/>
        <w:gridCol w:w="1885"/>
        <w:gridCol w:w="1885"/>
        <w:gridCol w:w="1882"/>
      </w:tblGrid>
      <w:tr w:rsidR="00C03A62" w:rsidRPr="001148D1" w14:paraId="1A3CE65B" w14:textId="77777777" w:rsidTr="001148D1">
        <w:trPr>
          <w:trHeight w:val="288"/>
        </w:trPr>
        <w:tc>
          <w:tcPr>
            <w:tcW w:w="1876" w:type="dxa"/>
            <w:tcBorders>
              <w:top w:val="nil"/>
              <w:left w:val="nil"/>
              <w:bottom w:val="single" w:sz="8" w:space="0" w:color="BFBFBF"/>
            </w:tcBorders>
            <w:shd w:val="clear" w:color="auto" w:fill="auto"/>
            <w:vAlign w:val="bottom"/>
          </w:tcPr>
          <w:p w14:paraId="42B9356C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Sunday</w:t>
            </w:r>
          </w:p>
        </w:tc>
        <w:tc>
          <w:tcPr>
            <w:tcW w:w="1881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56434367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Monday</w:t>
            </w:r>
          </w:p>
        </w:tc>
        <w:tc>
          <w:tcPr>
            <w:tcW w:w="1885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6D7DB815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Tuesday</w:t>
            </w:r>
          </w:p>
        </w:tc>
        <w:tc>
          <w:tcPr>
            <w:tcW w:w="1882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0B0BEC87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Wednesday</w:t>
            </w:r>
          </w:p>
        </w:tc>
        <w:tc>
          <w:tcPr>
            <w:tcW w:w="1885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637DA3EC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Thursday</w:t>
            </w:r>
          </w:p>
        </w:tc>
        <w:tc>
          <w:tcPr>
            <w:tcW w:w="1885" w:type="dxa"/>
            <w:tcBorders>
              <w:top w:val="nil"/>
              <w:bottom w:val="single" w:sz="8" w:space="0" w:color="BFBFBF"/>
            </w:tcBorders>
            <w:shd w:val="clear" w:color="auto" w:fill="auto"/>
            <w:vAlign w:val="bottom"/>
          </w:tcPr>
          <w:p w14:paraId="66068D5E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Friday</w:t>
            </w:r>
          </w:p>
        </w:tc>
        <w:tc>
          <w:tcPr>
            <w:tcW w:w="1882" w:type="dxa"/>
            <w:tcBorders>
              <w:top w:val="nil"/>
              <w:bottom w:val="single" w:sz="8" w:space="0" w:color="BFBFBF"/>
              <w:right w:val="nil"/>
            </w:tcBorders>
            <w:shd w:val="clear" w:color="auto" w:fill="auto"/>
            <w:vAlign w:val="bottom"/>
          </w:tcPr>
          <w:p w14:paraId="246A39EC" w14:textId="77777777" w:rsidR="00C03A62" w:rsidRPr="001148D1" w:rsidRDefault="00337D81">
            <w:pPr>
              <w:pStyle w:val="Day"/>
              <w:rPr>
                <w:rFonts w:ascii="Times New Roman" w:hAnsi="Times New Roman"/>
              </w:rPr>
            </w:pPr>
            <w:r w:rsidRPr="001148D1">
              <w:rPr>
                <w:rFonts w:ascii="Times New Roman" w:hAnsi="Times New Roman"/>
              </w:rPr>
              <w:t>Saturday</w:t>
            </w:r>
          </w:p>
        </w:tc>
      </w:tr>
      <w:tr w:rsidR="00C03A62" w:rsidRPr="001148D1" w14:paraId="7BF413A7" w14:textId="77777777" w:rsidTr="001148D1">
        <w:trPr>
          <w:trHeight w:val="288"/>
        </w:trPr>
        <w:tc>
          <w:tcPr>
            <w:tcW w:w="1876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D5DFFCF" w14:textId="77777777" w:rsidR="00C03A62" w:rsidRPr="001148D1" w:rsidRDefault="00337D81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MonthStart12 \@ dddd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Tuesday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“Sunday" 1 ""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1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A2B7E5F" w14:textId="77777777" w:rsidR="00C03A62" w:rsidRPr="001148D1" w:rsidRDefault="00337D81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MonthStart12 \@ dddd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Tuesday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“Monday" 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=A2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&lt;&gt; 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=A2+1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2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19BB1A4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CFAC416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="00877030">
              <w:rPr>
                <w:rFonts w:ascii="Times New Roman" w:hAnsi="Times New Roman"/>
                <w:sz w:val="18"/>
                <w:szCs w:val="18"/>
              </w:rPr>
              <w:t xml:space="preserve"> Review</w:t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B413BDD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0A245C8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C5BE1D9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</w:tr>
      <w:tr w:rsidR="00C03A62" w:rsidRPr="001148D1" w14:paraId="1C424F97" w14:textId="77777777" w:rsidTr="00557FB5">
        <w:trPr>
          <w:trHeight w:val="1296"/>
        </w:trPr>
        <w:tc>
          <w:tcPr>
            <w:tcW w:w="18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DA2D4FE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AD200B2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5718022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E4D7F88" w14:textId="77777777" w:rsidR="00781612" w:rsidRPr="001148D1" w:rsidRDefault="0078161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E223C88" w14:textId="77777777" w:rsidR="00802118" w:rsidRPr="001148D1" w:rsidRDefault="00802118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278E2C2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29FEC8B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3A62" w:rsidRPr="001148D1" w14:paraId="25E1BEB0" w14:textId="77777777" w:rsidTr="001148D1">
        <w:trPr>
          <w:trHeight w:val="288"/>
        </w:trPr>
        <w:tc>
          <w:tcPr>
            <w:tcW w:w="1876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6F40516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881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A73DD6E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A02A6E4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2C9622E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2C84105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7735382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E574AE9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</w:tr>
      <w:tr w:rsidR="00C03A62" w:rsidRPr="001148D1" w14:paraId="068E22A8" w14:textId="77777777" w:rsidTr="00557FB5">
        <w:trPr>
          <w:trHeight w:val="1296"/>
        </w:trPr>
        <w:tc>
          <w:tcPr>
            <w:tcW w:w="18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05D2B18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14B2AA8" w14:textId="77777777" w:rsidR="00092439" w:rsidRPr="001148D1" w:rsidRDefault="00092439" w:rsidP="00092439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t>Final Exam</w:t>
            </w:r>
          </w:p>
          <w:p w14:paraId="6BB0614B" w14:textId="77777777" w:rsidR="00C03A62" w:rsidRPr="001148D1" w:rsidRDefault="00092439" w:rsidP="00092439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t>8:00-10:00 AM</w:t>
            </w: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8917A99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0191F44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ED14BD1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E568224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7CB8A86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3A62" w:rsidRPr="001148D1" w14:paraId="4FADEB58" w14:textId="77777777" w:rsidTr="001148D1">
        <w:trPr>
          <w:trHeight w:val="288"/>
        </w:trPr>
        <w:tc>
          <w:tcPr>
            <w:tcW w:w="1876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5D430B2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13</w:t>
            </w:r>
          </w:p>
        </w:tc>
        <w:tc>
          <w:tcPr>
            <w:tcW w:w="1881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085CCFD8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B9E4744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15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220E594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16</w:t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3142B91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17</w:t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7D83A7C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18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D487499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19</w:t>
            </w:r>
          </w:p>
        </w:tc>
      </w:tr>
      <w:tr w:rsidR="00C03A62" w:rsidRPr="001148D1" w14:paraId="1D3E190D" w14:textId="77777777" w:rsidTr="00557FB5">
        <w:trPr>
          <w:trHeight w:val="1152"/>
        </w:trPr>
        <w:tc>
          <w:tcPr>
            <w:tcW w:w="18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E2A8009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1F7EB6C8" w14:textId="77777777" w:rsidR="00802118" w:rsidRPr="001148D1" w:rsidRDefault="00802118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B36E481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3E91E80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143F516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71E05A4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5CB2458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3A62" w:rsidRPr="001148D1" w14:paraId="07A5384D" w14:textId="77777777" w:rsidTr="001148D1">
        <w:trPr>
          <w:trHeight w:val="288"/>
        </w:trPr>
        <w:tc>
          <w:tcPr>
            <w:tcW w:w="1876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253D80B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1881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5941369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21</w:t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CB96EE5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22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0E03989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23</w:t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550BF770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24</w:t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7206625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25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40FB66D8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26</w:t>
            </w:r>
          </w:p>
        </w:tc>
      </w:tr>
      <w:tr w:rsidR="00C03A62" w:rsidRPr="001148D1" w14:paraId="66E9C7E9" w14:textId="77777777" w:rsidTr="00557FB5">
        <w:trPr>
          <w:trHeight w:val="1152"/>
        </w:trPr>
        <w:tc>
          <w:tcPr>
            <w:tcW w:w="18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86D8E8E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E02BA59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9B3BD39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F6F2C31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6FF30A3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6F9B914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753E0243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3A62" w:rsidRPr="001148D1" w14:paraId="5D2FC3FC" w14:textId="77777777" w:rsidTr="001148D1">
        <w:trPr>
          <w:trHeight w:val="288"/>
        </w:trPr>
        <w:tc>
          <w:tcPr>
            <w:tcW w:w="1876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1A73459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27</w:t>
            </w:r>
          </w:p>
        </w:tc>
        <w:tc>
          <w:tcPr>
            <w:tcW w:w="1881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76901A16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28</w:t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145C371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29</w:t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3C678CDC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30</w:t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6B93A059" w14:textId="77777777" w:rsidR="00C03A62" w:rsidRPr="001148D1" w:rsidRDefault="00557FB5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31</w:t>
            </w:r>
          </w:p>
        </w:tc>
        <w:tc>
          <w:tcPr>
            <w:tcW w:w="188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197B5AAA" w14:textId="77777777" w:rsidR="00C03A62" w:rsidRPr="001148D1" w:rsidRDefault="00337D81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=E10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31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0,""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=E10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31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&lt;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MonthEnd12 \@ 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31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=E10+1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28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1882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</w:tcPr>
          <w:p w14:paraId="2C51E7A1" w14:textId="77777777" w:rsidR="00C03A62" w:rsidRPr="001148D1" w:rsidRDefault="00337D81">
            <w:pPr>
              <w:pStyle w:val="Date"/>
              <w:spacing w:after="40"/>
              <w:rPr>
                <w:rFonts w:ascii="Times New Roman" w:hAnsi="Times New Roman"/>
                <w:sz w:val="18"/>
                <w:szCs w:val="18"/>
              </w:rPr>
            </w:pP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=F10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0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 0,""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IF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=F10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28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&lt;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DocVariable MonthEnd12 \@ d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>31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=F10+1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29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instrText xml:space="preserve"> "" 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 w:rsidRPr="001148D1">
              <w:rPr>
                <w:rFonts w:ascii="Times New Roman" w:hAnsi="Times New Roman"/>
                <w:noProof/>
                <w:sz w:val="18"/>
                <w:szCs w:val="18"/>
              </w:rPr>
              <w:instrText>29</w:instrText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 w:rsidRPr="001148D1"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</w:tr>
      <w:tr w:rsidR="00C03A62" w:rsidRPr="001148D1" w14:paraId="7F616A37" w14:textId="77777777" w:rsidTr="00557FB5">
        <w:trPr>
          <w:trHeight w:val="1152"/>
        </w:trPr>
        <w:tc>
          <w:tcPr>
            <w:tcW w:w="187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C7E72BE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A048E7B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4BDAEC02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89CF513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2872A668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5166A8B7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8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6A635283" w14:textId="77777777" w:rsidR="00C03A62" w:rsidRPr="001148D1" w:rsidRDefault="00C03A62">
            <w:pPr>
              <w:pStyle w:val="CalendarText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734BF22" w14:textId="77777777" w:rsidR="00C03A62" w:rsidRPr="00337D81" w:rsidRDefault="00C03A62">
      <w:pPr>
        <w:rPr>
          <w:rFonts w:ascii="Times New Roman" w:hAnsi="Times New Roman"/>
          <w:sz w:val="18"/>
          <w:szCs w:val="18"/>
        </w:rPr>
      </w:pPr>
    </w:p>
    <w:sectPr w:rsidR="00C03A62" w:rsidRPr="00337D81" w:rsidSect="00557FB5">
      <w:headerReference w:type="default" r:id="rId9"/>
      <w:pgSz w:w="15840" w:h="12240" w:orient="landscape" w:code="1"/>
      <w:pgMar w:top="108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766D0" w14:textId="77777777" w:rsidR="00662D54" w:rsidRDefault="00662D54" w:rsidP="00337D81">
      <w:r>
        <w:separator/>
      </w:r>
    </w:p>
  </w:endnote>
  <w:endnote w:type="continuationSeparator" w:id="0">
    <w:p w14:paraId="55BE4A3B" w14:textId="77777777" w:rsidR="00662D54" w:rsidRDefault="00662D54" w:rsidP="00337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57C786" w14:textId="77777777" w:rsidR="00662D54" w:rsidRDefault="00662D54" w:rsidP="00337D81">
      <w:r>
        <w:separator/>
      </w:r>
    </w:p>
  </w:footnote>
  <w:footnote w:type="continuationSeparator" w:id="0">
    <w:p w14:paraId="16AF0719" w14:textId="77777777" w:rsidR="00662D54" w:rsidRDefault="00662D54" w:rsidP="00337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8CAC5" w14:textId="77777777" w:rsidR="00A63B06" w:rsidRDefault="00A63B06" w:rsidP="00337D81">
    <w:pPr>
      <w:pStyle w:val="Header"/>
      <w:jc w:val="center"/>
    </w:pPr>
    <w:r>
      <w:t>Assignments Due – MWF Classes</w:t>
    </w:r>
  </w:p>
  <w:p w14:paraId="67A7A980" w14:textId="77777777" w:rsidR="00A63B06" w:rsidRDefault="00A63B06" w:rsidP="00337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FBCC0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12/31/2011"/>
    <w:docVar w:name="MonthEnd1" w:val="1/31/2015"/>
    <w:docVar w:name="MonthEnd10" w:val="10/31/2015"/>
    <w:docVar w:name="MonthEnd11" w:val="11/30/2015"/>
    <w:docVar w:name="MonthEnd12" w:val="12/31/2015"/>
    <w:docVar w:name="MonthEnd2" w:val="2/28/2015"/>
    <w:docVar w:name="MonthEnd3" w:val="3/31/2015"/>
    <w:docVar w:name="MonthEnd4" w:val="4/30/2015"/>
    <w:docVar w:name="MonthEnd5" w:val="5/31/2015"/>
    <w:docVar w:name="MonthEnd6" w:val="6/30/2015"/>
    <w:docVar w:name="MonthEnd7" w:val="7/31/2015"/>
    <w:docVar w:name="MonthEnd8" w:val="8/31/2015"/>
    <w:docVar w:name="MonthEnd9" w:val="9/30/2015"/>
    <w:docVar w:name="MonthEndA" w:val="1/31/2012"/>
    <w:docVar w:name="MonthEndB" w:val="11/30/2011"/>
    <w:docVar w:name="MonthStart" w:val="12/1/2011"/>
    <w:docVar w:name="MonthStart1" w:val="1/1/2015"/>
    <w:docVar w:name="MonthStart10" w:val="10/1/2015"/>
    <w:docVar w:name="MonthStart11" w:val="11/1/2015"/>
    <w:docVar w:name="MonthStart12" w:val="12/1/2015"/>
    <w:docVar w:name="MonthStart2" w:val="2/1/2015"/>
    <w:docVar w:name="MonthStart3" w:val="3/1/2015"/>
    <w:docVar w:name="MonthStart4" w:val="4/1/2015"/>
    <w:docVar w:name="MonthStart5" w:val="5/1/2015"/>
    <w:docVar w:name="MonthStart6" w:val="6/1/2015"/>
    <w:docVar w:name="MonthStart7" w:val="7/1/2015"/>
    <w:docVar w:name="MonthStart8" w:val="8/1/2015"/>
    <w:docVar w:name="MonthStart9" w:val="9/1/2015"/>
    <w:docVar w:name="MonthStartA" w:val="1/1/2012"/>
    <w:docVar w:name="MonthStartB" w:val="11/1/2011"/>
    <w:docVar w:name="WeekStart" w:val="1"/>
  </w:docVars>
  <w:rsids>
    <w:rsidRoot w:val="00337D81"/>
    <w:rsid w:val="0001510B"/>
    <w:rsid w:val="00026EB0"/>
    <w:rsid w:val="00092439"/>
    <w:rsid w:val="001148D1"/>
    <w:rsid w:val="001324EE"/>
    <w:rsid w:val="0015377C"/>
    <w:rsid w:val="00184EF1"/>
    <w:rsid w:val="00203B0A"/>
    <w:rsid w:val="00206C0C"/>
    <w:rsid w:val="00270777"/>
    <w:rsid w:val="002B6E0D"/>
    <w:rsid w:val="002B7DD2"/>
    <w:rsid w:val="002E3D75"/>
    <w:rsid w:val="00337D81"/>
    <w:rsid w:val="003A6EC9"/>
    <w:rsid w:val="003B5BD7"/>
    <w:rsid w:val="003E23AD"/>
    <w:rsid w:val="004523E0"/>
    <w:rsid w:val="004B0FB5"/>
    <w:rsid w:val="004B2ACC"/>
    <w:rsid w:val="004D115B"/>
    <w:rsid w:val="00557FB5"/>
    <w:rsid w:val="005834BD"/>
    <w:rsid w:val="00636194"/>
    <w:rsid w:val="00662D54"/>
    <w:rsid w:val="00781612"/>
    <w:rsid w:val="00802118"/>
    <w:rsid w:val="00877030"/>
    <w:rsid w:val="009252A8"/>
    <w:rsid w:val="009C36F6"/>
    <w:rsid w:val="00A30CFB"/>
    <w:rsid w:val="00A63B06"/>
    <w:rsid w:val="00A92C53"/>
    <w:rsid w:val="00AF3D5D"/>
    <w:rsid w:val="00C03A62"/>
    <w:rsid w:val="00C21632"/>
    <w:rsid w:val="00C91A3A"/>
    <w:rsid w:val="00C948DC"/>
    <w:rsid w:val="00D5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DADF9"/>
  <w15:docId w15:val="{26BACFB7-A575-48E1-8D31-24079091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D0D0D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eastAsia="Times New Roman"/>
      <w:b/>
      <w:bCs/>
      <w:color w:val="40404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eastAsia="Times New Roman"/>
      <w:b/>
      <w:bCs/>
      <w:color w:val="4040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lendarText">
    <w:name w:val="Calendar Text"/>
    <w:basedOn w:val="Normal"/>
    <w:qFormat/>
    <w:pPr>
      <w:spacing w:before="40" w:after="40"/>
    </w:pPr>
    <w:rPr>
      <w:sz w:val="17"/>
    </w:rPr>
  </w:style>
  <w:style w:type="paragraph" w:customStyle="1" w:styleId="Day">
    <w:name w:val="Day"/>
    <w:basedOn w:val="Normal"/>
    <w:qFormat/>
    <w:pPr>
      <w:spacing w:before="40" w:after="40"/>
      <w:jc w:val="center"/>
    </w:pPr>
    <w:rPr>
      <w:caps/>
      <w:color w:val="404040"/>
      <w:spacing w:val="10"/>
      <w:sz w:val="18"/>
      <w:szCs w:val="18"/>
    </w:rPr>
  </w:style>
  <w:style w:type="paragraph" w:customStyle="1" w:styleId="MonthYear">
    <w:name w:val="MonthYear"/>
    <w:basedOn w:val="Normal"/>
    <w:qFormat/>
    <w:pPr>
      <w:pageBreakBefore/>
      <w:spacing w:after="480"/>
      <w:jc w:val="center"/>
    </w:pPr>
    <w:rPr>
      <w:sz w:val="88"/>
      <w:szCs w:val="8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color w:val="595959"/>
      <w:sz w:val="16"/>
      <w:szCs w:val="16"/>
    </w:rPr>
  </w:style>
  <w:style w:type="paragraph" w:styleId="Date">
    <w:name w:val="Date"/>
    <w:basedOn w:val="Normal"/>
    <w:next w:val="Normal"/>
    <w:link w:val="DateChar"/>
    <w:unhideWhenUsed/>
    <w:qFormat/>
    <w:pPr>
      <w:spacing w:before="40"/>
    </w:pPr>
    <w:rPr>
      <w:sz w:val="30"/>
      <w:szCs w:val="30"/>
    </w:rPr>
  </w:style>
  <w:style w:type="character" w:customStyle="1" w:styleId="DateChar">
    <w:name w:val="Date Char"/>
    <w:link w:val="Date"/>
    <w:rPr>
      <w:sz w:val="30"/>
      <w:szCs w:val="30"/>
    </w:rPr>
  </w:style>
  <w:style w:type="character" w:styleId="PlaceholderText">
    <w:name w:val="Placeholder Text"/>
    <w:uiPriority w:val="99"/>
    <w:semiHidden/>
    <w:rPr>
      <w:color w:val="808080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color w:val="404040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 w:cs="Times New Roman"/>
      <w:b/>
      <w:bCs/>
      <w:color w:val="404040"/>
      <w:sz w:val="26"/>
      <w:szCs w:val="26"/>
    </w:rPr>
  </w:style>
  <w:style w:type="table" w:styleId="LightShading-Accent1">
    <w:name w:val="Light Shading Accent 1"/>
    <w:basedOn w:val="TableNormal"/>
    <w:uiPriority w:val="60"/>
    <w:rPr>
      <w:color w:val="A5A5A5"/>
    </w:rPr>
    <w:tblPr>
      <w:tblStyleRowBandSize w:val="1"/>
      <w:tblStyleColBandSize w:val="1"/>
      <w:tblBorders>
        <w:top w:val="single" w:sz="8" w:space="0" w:color="DDDDDD"/>
        <w:bottom w:val="single" w:sz="8" w:space="0" w:color="DDDDD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/>
          <w:left w:val="nil"/>
          <w:bottom w:val="single" w:sz="8" w:space="0" w:color="DDDDD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/>
          <w:left w:val="nil"/>
          <w:bottom w:val="single" w:sz="8" w:space="0" w:color="DDDDD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/>
      </w:tcPr>
    </w:tblStylePr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rsid w:val="00337D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D81"/>
  </w:style>
  <w:style w:type="paragraph" w:styleId="Footer">
    <w:name w:val="footer"/>
    <w:basedOn w:val="Normal"/>
    <w:link w:val="FooterChar"/>
    <w:uiPriority w:val="99"/>
    <w:unhideWhenUsed/>
    <w:rsid w:val="00337D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2012%20Calendar%20Basic%20full%20year%20evergreen_1(5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F0F37-5287-4391-BAA3-BFACF2FD6E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39A832-5262-4D9E-8819-9ECCFACF6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 Calendar Basic full year evergreen_1(5)</Template>
  <TotalTime>13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2018 Math 112 Assignment Calendar MWF</vt:lpstr>
    </vt:vector>
  </TitlesOfParts>
  <Company>Microsoft</Company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2018 Math 112 Assignment Calendar MWF</dc:title>
  <dc:subject/>
  <dc:creator>Scott Clark</dc:creator>
  <cp:keywords/>
  <cp:lastModifiedBy>Taryn Laird</cp:lastModifiedBy>
  <cp:revision>4</cp:revision>
  <cp:lastPrinted>2018-01-14T15:03:00Z</cp:lastPrinted>
  <dcterms:created xsi:type="dcterms:W3CDTF">2018-01-14T15:03:00Z</dcterms:created>
  <dcterms:modified xsi:type="dcterms:W3CDTF">2018-02-28T21:18:00Z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TC028092509991</vt:lpwstr>
  </property>
</Properties>
</file>